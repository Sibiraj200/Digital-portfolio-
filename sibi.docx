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BF59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1B5A26" wp14:editId="1FE21451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7259320" cy="9481820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1820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9A87B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7B0CE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081B5A26" id="Group 8" o:spid="_x0000_s1026" alt="&quot;&quot;" style="position:absolute;margin-left:520.4pt;margin-top:23.25pt;width:571.6pt;height:746.6pt;z-index:-251657216;mso-width-percent:934;mso-height-percent:943;mso-position-horizontal:right;mso-position-horizontal-relative:margin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2119A87B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5B47B0CE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16A32E9C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0692A1A3" w14:textId="1C19266B" w:rsidR="00CA1F0E" w:rsidRDefault="00227491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E39B49" wp14:editId="315E29DE">
                  <wp:extent cx="2235200" cy="2235200"/>
                  <wp:effectExtent l="0" t="0" r="0" b="0"/>
                  <wp:docPr id="1306048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048004" name="Picture 130604800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424F97B2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027B6B53" w14:textId="77777777" w:rsidR="00CA1F0E" w:rsidRPr="00CA1F0E" w:rsidRDefault="00000000" w:rsidP="00CA1F0E">
            <w:pPr>
              <w:pStyle w:val="Address"/>
            </w:pPr>
            <w:sdt>
              <w:sdtPr>
                <w:id w:val="-530570983"/>
                <w:placeholder>
                  <w:docPart w:val="26A16A7E10E24B30B560155FC80B0FDC"/>
                </w:placeholder>
                <w:temporary/>
                <w:showingPlcHdr/>
                <w15:appearance w15:val="hidden"/>
              </w:sdtPr>
              <w:sdtContent>
                <w:r w:rsidR="00CA1F0E" w:rsidRPr="00CA1F0E">
                  <w:t>[Recipient Name]</w:t>
                </w:r>
              </w:sdtContent>
            </w:sdt>
          </w:p>
          <w:p w14:paraId="53D0F298" w14:textId="77777777" w:rsidR="00CA1F0E" w:rsidRPr="00CA1F0E" w:rsidRDefault="00000000" w:rsidP="00CA1F0E">
            <w:pPr>
              <w:pStyle w:val="Address"/>
            </w:pPr>
            <w:sdt>
              <w:sdtPr>
                <w:id w:val="161364655"/>
                <w:placeholder>
                  <w:docPart w:val="8ACFAEFC6EC5485EAF732FF0404CB09A"/>
                </w:placeholder>
                <w:temporary/>
                <w:showingPlcHdr/>
                <w15:appearance w15:val="hidden"/>
              </w:sdtPr>
              <w:sdtContent>
                <w:r w:rsidR="00CA1F0E" w:rsidRPr="00CA1F0E">
                  <w:t>[Title]</w:t>
                </w:r>
              </w:sdtContent>
            </w:sdt>
          </w:p>
          <w:p w14:paraId="11F787D7" w14:textId="77777777" w:rsidR="00CA1F0E" w:rsidRPr="00CA1F0E" w:rsidRDefault="00000000" w:rsidP="00CA1F0E">
            <w:pPr>
              <w:pStyle w:val="Address"/>
            </w:pPr>
            <w:sdt>
              <w:sdtPr>
                <w:id w:val="-1371762988"/>
                <w:placeholder>
                  <w:docPart w:val="669A598714E74583AFC915DBC12479EC"/>
                </w:placeholder>
                <w:temporary/>
                <w:showingPlcHdr/>
                <w15:appearance w15:val="hidden"/>
              </w:sdtPr>
              <w:sdtContent>
                <w:r w:rsidR="00CA1F0E" w:rsidRPr="00CA1F0E">
                  <w:t>[Company]</w:t>
                </w:r>
              </w:sdtContent>
            </w:sdt>
          </w:p>
          <w:p w14:paraId="60230CAF" w14:textId="77777777" w:rsidR="00CA1F0E" w:rsidRPr="00CA1F0E" w:rsidRDefault="00000000" w:rsidP="00CA1F0E">
            <w:pPr>
              <w:pStyle w:val="Address"/>
            </w:pPr>
            <w:sdt>
              <w:sdtPr>
                <w:id w:val="-1451239978"/>
                <w:placeholder>
                  <w:docPart w:val="C37A4DD677C74A3CB0CB619EDFDD1C74"/>
                </w:placeholder>
                <w:temporary/>
                <w:showingPlcHdr/>
                <w15:appearance w15:val="hidden"/>
              </w:sdtPr>
              <w:sdtContent>
                <w:r w:rsidR="00CA1F0E" w:rsidRPr="00CA1F0E">
                  <w:t>[Recipient Street Address]</w:t>
                </w:r>
              </w:sdtContent>
            </w:sdt>
          </w:p>
          <w:p w14:paraId="3BAA7DA6" w14:textId="77777777" w:rsidR="00CA1F0E" w:rsidRDefault="00000000" w:rsidP="00CA1F0E">
            <w:pPr>
              <w:pStyle w:val="Address"/>
            </w:pPr>
            <w:sdt>
              <w:sdtPr>
                <w:id w:val="-810639550"/>
                <w:placeholder>
                  <w:docPart w:val="404D11B104D84788ACED64D2A74DAE9B"/>
                </w:placeholder>
                <w:temporary/>
                <w:showingPlcHdr/>
                <w15:appearance w15:val="hidden"/>
              </w:sdtPr>
              <w:sdtContent>
                <w:r w:rsidR="00CA1F0E" w:rsidRPr="00CA1F0E">
                  <w:t>[Recipient City, ST Zip]</w:t>
                </w:r>
              </w:sdtContent>
            </w:sdt>
          </w:p>
        </w:tc>
      </w:tr>
      <w:tr w:rsidR="00CA1F0E" w14:paraId="3C96B108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0D3FE054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668DBF32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3752FB90" w14:textId="77777777" w:rsidR="00227491" w:rsidRDefault="00227491" w:rsidP="0022749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058999DC" w14:textId="77777777" w:rsidR="00227491" w:rsidRDefault="00227491" w:rsidP="00227491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</w:p>
          <w:p w14:paraId="3BAD82C1" w14:textId="77777777" w:rsidR="00CA1F0E" w:rsidRDefault="00CA1F0E" w:rsidP="00CA1F0E"/>
          <w:p w14:paraId="51BD5F83" w14:textId="77777777" w:rsidR="00227491" w:rsidRPr="00BF09B3" w:rsidRDefault="00227491" w:rsidP="00CA1F0E"/>
          <w:p w14:paraId="47BE038A" w14:textId="77777777" w:rsidR="00227491" w:rsidRDefault="00227491" w:rsidP="00227491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5F9A959B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486A384B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2DFE7F0C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175CB51F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5A9D1DDB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588F5238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0D520B42" w14:textId="77777777" w:rsidR="00227491" w:rsidRDefault="00227491" w:rsidP="00227491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1F869F72" w14:textId="77777777" w:rsidR="00227491" w:rsidRDefault="00227491" w:rsidP="00227491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0A9FA24C" w14:textId="77777777" w:rsidR="00227491" w:rsidRDefault="00227491" w:rsidP="00227491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14:paraId="14593017" w14:textId="33406060" w:rsidR="00CA1F0E" w:rsidRDefault="00CA1F0E" w:rsidP="00CA1F0E"/>
        </w:tc>
      </w:tr>
      <w:tr w:rsidR="00CA1F0E" w14:paraId="1F93F63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7C124F1A" w14:textId="2D4DEAFE" w:rsidR="00CA1F0E" w:rsidRDefault="00227491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Sibi raj k</w:t>
            </w:r>
          </w:p>
          <w:p w14:paraId="6571986C" w14:textId="5219E279" w:rsidR="00CA1F0E" w:rsidRPr="00CA1F0E" w:rsidRDefault="00227491" w:rsidP="00CA1F0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14:paraId="51F14A5D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30BEB78A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063411E8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3C21746DD77D4D28836C1E35F66EDF4E"/>
              </w:placeholder>
              <w:temporary/>
              <w:showingPlcHdr/>
              <w15:appearance w15:val="hidden"/>
            </w:sdtPr>
            <w:sdtContent>
              <w:p w14:paraId="0A5A321E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p w14:paraId="04F18FFF" w14:textId="387F0541" w:rsidR="00CA1F0E" w:rsidRDefault="00CA1F0E" w:rsidP="00CA1F0E">
            <w:pPr>
              <w:pStyle w:val="ContactDetails"/>
            </w:pPr>
          </w:p>
          <w:p w14:paraId="255916DD" w14:textId="1F521A20" w:rsidR="00227491" w:rsidRDefault="00227491" w:rsidP="00CA1F0E">
            <w:pPr>
              <w:pStyle w:val="ContactDetails"/>
            </w:pPr>
            <w:r>
              <w:t>PHONE:</w:t>
            </w:r>
          </w:p>
          <w:p w14:paraId="286090E8" w14:textId="21CF6D29" w:rsidR="00227491" w:rsidRDefault="00227491" w:rsidP="00CA1F0E">
            <w:pPr>
              <w:pStyle w:val="ContactDetails"/>
            </w:pPr>
            <w:r>
              <w:t>6385942387</w:t>
            </w:r>
          </w:p>
          <w:p w14:paraId="79376192" w14:textId="77777777" w:rsidR="00227491" w:rsidRDefault="00227491" w:rsidP="00CA1F0E">
            <w:pPr>
              <w:pStyle w:val="ContactDetails"/>
            </w:pPr>
          </w:p>
          <w:sdt>
            <w:sdtPr>
              <w:id w:val="-240260293"/>
              <w:placeholder>
                <w:docPart w:val="94EE7CB529CC43BC913D9D2EF4ED0BC5"/>
              </w:placeholder>
              <w:temporary/>
              <w:showingPlcHdr/>
              <w15:appearance w15:val="hidden"/>
            </w:sdtPr>
            <w:sdtContent>
              <w:p w14:paraId="2E860143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65EB4154" w14:textId="6B975D48" w:rsidR="00CA1F0E" w:rsidRPr="00A751B0" w:rsidRDefault="00227491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Sibi1082004</w:t>
            </w:r>
          </w:p>
        </w:tc>
        <w:tc>
          <w:tcPr>
            <w:tcW w:w="450" w:type="dxa"/>
            <w:vMerge/>
          </w:tcPr>
          <w:p w14:paraId="0D361321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6E8883C5" w14:textId="77777777" w:rsidR="00CA1F0E" w:rsidRDefault="00CA1F0E" w:rsidP="00CA1F0E">
            <w:pPr>
              <w:pStyle w:val="Heading1"/>
            </w:pPr>
          </w:p>
        </w:tc>
      </w:tr>
    </w:tbl>
    <w:p w14:paraId="169FB625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58C3" w14:textId="77777777" w:rsidR="00BD04E8" w:rsidRDefault="00BD04E8" w:rsidP="00C51CF5">
      <w:r>
        <w:separator/>
      </w:r>
    </w:p>
  </w:endnote>
  <w:endnote w:type="continuationSeparator" w:id="0">
    <w:p w14:paraId="65ECFC04" w14:textId="77777777" w:rsidR="00BD04E8" w:rsidRDefault="00BD04E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3B37" w14:textId="77777777" w:rsidR="00BD04E8" w:rsidRDefault="00BD04E8" w:rsidP="00C51CF5">
      <w:r>
        <w:separator/>
      </w:r>
    </w:p>
  </w:footnote>
  <w:footnote w:type="continuationSeparator" w:id="0">
    <w:p w14:paraId="42DAB3AD" w14:textId="77777777" w:rsidR="00BD04E8" w:rsidRDefault="00BD04E8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958">
    <w:abstractNumId w:val="0"/>
  </w:num>
  <w:num w:numId="2" w16cid:durableId="8783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1"/>
    <w:rsid w:val="000521EF"/>
    <w:rsid w:val="000A545F"/>
    <w:rsid w:val="0010314C"/>
    <w:rsid w:val="00103BC9"/>
    <w:rsid w:val="00153B84"/>
    <w:rsid w:val="00196AAB"/>
    <w:rsid w:val="001B0B3D"/>
    <w:rsid w:val="00200EA5"/>
    <w:rsid w:val="00227491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BD04E8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467C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A16A7E10E24B30B560155FC80B0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5FC9-6CFB-4AF1-84AD-5F67EC4D57E4}"/>
      </w:docPartPr>
      <w:docPartBody>
        <w:p w:rsidR="00000000" w:rsidRDefault="00000000">
          <w:pPr>
            <w:pStyle w:val="26A16A7E10E24B30B560155FC80B0FDC"/>
          </w:pPr>
          <w:r w:rsidRPr="00CA1F0E">
            <w:t>[Recipient Name]</w:t>
          </w:r>
        </w:p>
      </w:docPartBody>
    </w:docPart>
    <w:docPart>
      <w:docPartPr>
        <w:name w:val="8ACFAEFC6EC5485EAF732FF0404CB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ADDAC-A8F6-4D16-9F89-D366776D48E3}"/>
      </w:docPartPr>
      <w:docPartBody>
        <w:p w:rsidR="00000000" w:rsidRDefault="00000000">
          <w:pPr>
            <w:pStyle w:val="8ACFAEFC6EC5485EAF732FF0404CB09A"/>
          </w:pPr>
          <w:r w:rsidRPr="00CA1F0E">
            <w:t>[Title]</w:t>
          </w:r>
        </w:p>
      </w:docPartBody>
    </w:docPart>
    <w:docPart>
      <w:docPartPr>
        <w:name w:val="669A598714E74583AFC915DBC124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E01F-6B7D-4E88-8BF1-A8B5E9C1C242}"/>
      </w:docPartPr>
      <w:docPartBody>
        <w:p w:rsidR="00000000" w:rsidRDefault="00000000">
          <w:pPr>
            <w:pStyle w:val="669A598714E74583AFC915DBC12479EC"/>
          </w:pPr>
          <w:r w:rsidRPr="00CA1F0E">
            <w:t>[Company]</w:t>
          </w:r>
        </w:p>
      </w:docPartBody>
    </w:docPart>
    <w:docPart>
      <w:docPartPr>
        <w:name w:val="C37A4DD677C74A3CB0CB619EDFDD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7753-4BBC-4B77-ABB8-FE28B5E49950}"/>
      </w:docPartPr>
      <w:docPartBody>
        <w:p w:rsidR="00000000" w:rsidRDefault="00000000">
          <w:pPr>
            <w:pStyle w:val="C37A4DD677C74A3CB0CB619EDFDD1C74"/>
          </w:pPr>
          <w:r w:rsidRPr="00CA1F0E">
            <w:t>[Recipient Street Address]</w:t>
          </w:r>
        </w:p>
      </w:docPartBody>
    </w:docPart>
    <w:docPart>
      <w:docPartPr>
        <w:name w:val="404D11B104D84788ACED64D2A74D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2DE1-6EDC-4758-8FFE-D678AB92C9AE}"/>
      </w:docPartPr>
      <w:docPartBody>
        <w:p w:rsidR="00000000" w:rsidRDefault="00000000">
          <w:pPr>
            <w:pStyle w:val="404D11B104D84788ACED64D2A74DAE9B"/>
          </w:pPr>
          <w:r w:rsidRPr="00CA1F0E">
            <w:t>[Recipient City, ST Zip]</w:t>
          </w:r>
        </w:p>
      </w:docPartBody>
    </w:docPart>
    <w:docPart>
      <w:docPartPr>
        <w:name w:val="3C21746DD77D4D28836C1E35F66ED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D2A8E-1688-420B-B166-26C26D3F0C72}"/>
      </w:docPartPr>
      <w:docPartBody>
        <w:p w:rsidR="00000000" w:rsidRDefault="00000000">
          <w:pPr>
            <w:pStyle w:val="3C21746DD77D4D28836C1E35F66EDF4E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94EE7CB529CC43BC913D9D2EF4ED0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F41A0-920F-4E53-BB17-DEBA04314BAC}"/>
      </w:docPartPr>
      <w:docPartBody>
        <w:p w:rsidR="00000000" w:rsidRDefault="00000000">
          <w:pPr>
            <w:pStyle w:val="94EE7CB529CC43BC913D9D2EF4ED0BC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D8"/>
    <w:rsid w:val="00B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16A7E10E24B30B560155FC80B0FDC">
    <w:name w:val="26A16A7E10E24B30B560155FC80B0FDC"/>
  </w:style>
  <w:style w:type="paragraph" w:customStyle="1" w:styleId="8ACFAEFC6EC5485EAF732FF0404CB09A">
    <w:name w:val="8ACFAEFC6EC5485EAF732FF0404CB09A"/>
  </w:style>
  <w:style w:type="paragraph" w:customStyle="1" w:styleId="669A598714E74583AFC915DBC12479EC">
    <w:name w:val="669A598714E74583AFC915DBC12479EC"/>
  </w:style>
  <w:style w:type="paragraph" w:customStyle="1" w:styleId="C37A4DD677C74A3CB0CB619EDFDD1C74">
    <w:name w:val="C37A4DD677C74A3CB0CB619EDFDD1C74"/>
  </w:style>
  <w:style w:type="paragraph" w:customStyle="1" w:styleId="404D11B104D84788ACED64D2A74DAE9B">
    <w:name w:val="404D11B104D84788ACED64D2A74DAE9B"/>
  </w:style>
  <w:style w:type="paragraph" w:customStyle="1" w:styleId="7090A036E73947508DFF628E60ED342A">
    <w:name w:val="7090A036E73947508DFF628E60ED342A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E0EAB44F72374F19A5C39FEE7F1EA937">
    <w:name w:val="E0EAB44F72374F19A5C39FEE7F1EA937"/>
  </w:style>
  <w:style w:type="paragraph" w:customStyle="1" w:styleId="52D539BC4BA3481AA40DA470178C9E03">
    <w:name w:val="52D539BC4BA3481AA40DA470178C9E03"/>
  </w:style>
  <w:style w:type="paragraph" w:customStyle="1" w:styleId="AD7067F8C977439C82E27B6C4A35BDA7">
    <w:name w:val="AD7067F8C977439C82E27B6C4A35BDA7"/>
  </w:style>
  <w:style w:type="paragraph" w:customStyle="1" w:styleId="516DC6070F8948DE9F1ECA35F5D1D158">
    <w:name w:val="516DC6070F8948DE9F1ECA35F5D1D158"/>
  </w:style>
  <w:style w:type="paragraph" w:customStyle="1" w:styleId="1C354CD14E274EEDA0C9924F15A3D768">
    <w:name w:val="1C354CD14E274EEDA0C9924F15A3D76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3C21746DD77D4D28836C1E35F66EDF4E">
    <w:name w:val="3C21746DD77D4D28836C1E35F66EDF4E"/>
  </w:style>
  <w:style w:type="paragraph" w:customStyle="1" w:styleId="0C43864F34BC4D4F865F735D0A0BFC5E">
    <w:name w:val="0C43864F34BC4D4F865F735D0A0BFC5E"/>
  </w:style>
  <w:style w:type="paragraph" w:customStyle="1" w:styleId="F12FFA93867D40D29A9EE792F3CEE7D5">
    <w:name w:val="F12FFA93867D40D29A9EE792F3CEE7D5"/>
  </w:style>
  <w:style w:type="paragraph" w:customStyle="1" w:styleId="6482B9CE22AC4FA8A0EE3A83381A4655">
    <w:name w:val="6482B9CE22AC4FA8A0EE3A83381A4655"/>
  </w:style>
  <w:style w:type="paragraph" w:customStyle="1" w:styleId="5235121E50364DB59F6D0C986B63CDBB">
    <w:name w:val="5235121E50364DB59F6D0C986B63CDBB"/>
  </w:style>
  <w:style w:type="paragraph" w:customStyle="1" w:styleId="94EE7CB529CC43BC913D9D2EF4ED0BC5">
    <w:name w:val="94EE7CB529CC43BC913D9D2EF4ED0BC5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4AF2D927B59F4CDBB97D1D063515A0D9">
    <w:name w:val="4AF2D927B59F4CDBB97D1D063515A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2023-10-27T05:19:00Z</dcterms:created>
  <dcterms:modified xsi:type="dcterms:W3CDTF">2023-10-27T05:22:00Z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